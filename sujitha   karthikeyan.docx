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331B4A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N" w:eastAsia="en-IN"/>
              </w:rPr>
              <w:drawing>
                <wp:inline distT="0" distB="0" distL="0" distR="0">
                  <wp:extent cx="2408555" cy="23939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phot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42" cy="2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DE50E6" w:rsidRPr="00FF608F" w:rsidRDefault="002963AB" w:rsidP="00DE50E6">
            <w:pPr>
              <w:pStyle w:val="Title"/>
              <w:rPr>
                <w:rFonts w:ascii="Monotype Corsiva" w:hAnsi="Monotype Corsiva"/>
                <w:b/>
              </w:rPr>
            </w:pPr>
            <w:r w:rsidRPr="00FF608F">
              <w:rPr>
                <w:rFonts w:ascii="Monotype Corsiva" w:hAnsi="Monotype Corsiva"/>
                <w:b/>
              </w:rPr>
              <w:t xml:space="preserve">sujitha </w:t>
            </w:r>
            <w:r w:rsidR="00647A4B" w:rsidRPr="00FF608F">
              <w:rPr>
                <w:rFonts w:ascii="Monotype Corsiva" w:hAnsi="Monotype Corsiva"/>
                <w:b/>
              </w:rPr>
              <w:t xml:space="preserve"> </w:t>
            </w:r>
            <w:r w:rsidR="006237D5" w:rsidRPr="00FF608F">
              <w:rPr>
                <w:rFonts w:ascii="Monotype Corsiva" w:hAnsi="Monotype Corsiva"/>
                <w:b/>
              </w:rPr>
              <w:t xml:space="preserve"> </w:t>
            </w:r>
            <w:r w:rsidRPr="00FF608F">
              <w:rPr>
                <w:rFonts w:ascii="Monotype Corsiva" w:hAnsi="Monotype Corsiva"/>
                <w:b/>
              </w:rPr>
              <w:t>karthikeyan</w:t>
            </w:r>
          </w:p>
          <w:p w:rsidR="00DE50E6" w:rsidRPr="00DE50E6" w:rsidRDefault="00DE50E6" w:rsidP="00DE50E6">
            <w:pPr>
              <w:rPr>
                <w:b/>
                <w:color w:val="7030A0"/>
                <w:sz w:val="28"/>
                <w:szCs w:val="28"/>
              </w:rPr>
            </w:pPr>
            <w:r w:rsidRPr="00DE50E6">
              <w:rPr>
                <w:b/>
                <w:color w:val="7030A0"/>
                <w:sz w:val="28"/>
                <w:szCs w:val="28"/>
              </w:rPr>
              <w:t>PROFILE</w:t>
            </w:r>
          </w:p>
          <w:p w:rsidR="00654492" w:rsidRPr="00BB7AC1" w:rsidRDefault="00654492" w:rsidP="00DE50E6">
            <w:pPr>
              <w:rPr>
                <w:rFonts w:ascii="Monotype Corsiva" w:hAnsi="Monotype Corsiva" w:cs="Arial"/>
                <w:i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DE50E6" w:rsidRPr="00BB7AC1">
              <w:rPr>
                <w:rFonts w:ascii="Monotype Corsiva" w:hAnsi="Monotype Corsiva"/>
                <w:i/>
              </w:rPr>
              <w:t>“</w:t>
            </w:r>
            <w:r w:rsidRPr="00BB7AC1">
              <w:rPr>
                <w:rFonts w:ascii="Monotype Corsiva" w:hAnsi="Monotype Corsiva"/>
                <w:i/>
              </w:rPr>
              <w:t xml:space="preserve">~ </w:t>
            </w:r>
            <w:r w:rsidR="00DE50E6" w:rsidRPr="00BB7AC1">
              <w:rPr>
                <w:rFonts w:ascii="Monotype Corsiva" w:hAnsi="Monotype Corsiva" w:cs="Arial"/>
                <w:i/>
              </w:rPr>
              <w:t xml:space="preserve">Dedicated and detail-oriented computer science graduate with a strong passion for software development, data analysis, and cloud computing. </w:t>
            </w:r>
          </w:p>
          <w:p w:rsidR="00DE50E6" w:rsidRPr="00BB7AC1" w:rsidRDefault="00654492" w:rsidP="00DE50E6">
            <w:pPr>
              <w:rPr>
                <w:rFonts w:ascii="Monotype Corsiva" w:hAnsi="Monotype Corsiva"/>
                <w:i/>
              </w:rPr>
            </w:pPr>
            <w:r w:rsidRPr="00BB7AC1">
              <w:rPr>
                <w:rFonts w:ascii="Monotype Corsiva" w:hAnsi="Monotype Corsiva" w:cs="Arial"/>
                <w:i/>
              </w:rPr>
              <w:t xml:space="preserve">   ~ </w:t>
            </w:r>
            <w:r w:rsidR="00DE50E6" w:rsidRPr="00BB7AC1">
              <w:rPr>
                <w:rFonts w:ascii="Monotype Corsiva" w:hAnsi="Monotype Corsiva" w:cs="Arial"/>
                <w:i/>
              </w:rPr>
              <w:t>Proficient in programming languages like Java, Python, and C++, with a solid understanding of computer systems, networks, and cyber security."</w:t>
            </w:r>
          </w:p>
          <w:p w:rsidR="00647A4B" w:rsidRDefault="002963AB" w:rsidP="002963AB">
            <w:pPr>
              <w:pStyle w:val="Heading1"/>
            </w:pPr>
            <w:r>
              <w:t>INTERNSHIP</w:t>
            </w:r>
          </w:p>
          <w:p w:rsidR="00DE50E6" w:rsidRPr="00FF608F" w:rsidRDefault="00DE50E6" w:rsidP="00DE50E6">
            <w:pPr>
              <w:rPr>
                <w:rFonts w:ascii="Monotype Corsiva" w:hAnsi="Monotype Corsiva"/>
                <w:b/>
              </w:rPr>
            </w:pPr>
            <w:r w:rsidRPr="00FF608F">
              <w:rPr>
                <w:rFonts w:ascii="Monotype Corsiva" w:hAnsi="Monotype Corsiva"/>
                <w:b/>
              </w:rPr>
              <w:t xml:space="preserve">Web Development </w:t>
            </w:r>
            <w:r w:rsidR="00A015DD" w:rsidRPr="00FF608F">
              <w:rPr>
                <w:rFonts w:ascii="Monotype Corsiva" w:hAnsi="Monotype Corsiva"/>
                <w:b/>
              </w:rPr>
              <w:t xml:space="preserve">Intern, infinity techno engineering </w:t>
            </w:r>
            <w:r w:rsidR="00654492" w:rsidRPr="00FF608F">
              <w:rPr>
                <w:rFonts w:ascii="Monotype Corsiva" w:hAnsi="Monotype Corsiva"/>
                <w:b/>
              </w:rPr>
              <w:t>Company (Summer 2024</w:t>
            </w:r>
            <w:r w:rsidRPr="00FF608F">
              <w:rPr>
                <w:rFonts w:ascii="Monotype Corsiva" w:hAnsi="Monotype Corsiva"/>
                <w:b/>
              </w:rPr>
              <w:t>)</w:t>
            </w:r>
          </w:p>
          <w:p w:rsidR="00DE50E6" w:rsidRPr="00BB7AC1" w:rsidRDefault="00654492" w:rsidP="00DE50E6">
            <w:pPr>
              <w:rPr>
                <w:rFonts w:ascii="Monotype Corsiva" w:hAnsi="Monotype Corsiva" w:cs="Arial"/>
              </w:rPr>
            </w:pPr>
            <w:r w:rsidRPr="00BB7AC1">
              <w:rPr>
                <w:rFonts w:ascii="Monotype Corsiva" w:hAnsi="Monotype Corsiva" w:cs="Arial"/>
              </w:rPr>
              <w:t xml:space="preserve">    *</w:t>
            </w:r>
            <w:r w:rsidR="00DE50E6" w:rsidRPr="00BB7AC1">
              <w:rPr>
                <w:rFonts w:ascii="Monotype Corsiva" w:hAnsi="Monotype Corsiva" w:cs="Arial"/>
              </w:rPr>
              <w:t xml:space="preserve"> Designed and developed a responsive website for a startup using HTML, CSS, JavaScript, and React.</w:t>
            </w:r>
          </w:p>
          <w:p w:rsidR="00DE50E6" w:rsidRPr="00BB7AC1" w:rsidRDefault="00654492" w:rsidP="00DE50E6">
            <w:pPr>
              <w:rPr>
                <w:rFonts w:ascii="Monotype Corsiva" w:hAnsi="Monotype Corsiva" w:cs="Arial"/>
              </w:rPr>
            </w:pPr>
            <w:r w:rsidRPr="00BB7AC1">
              <w:rPr>
                <w:rFonts w:ascii="Monotype Corsiva" w:hAnsi="Monotype Corsiva" w:cs="Arial"/>
              </w:rPr>
              <w:t xml:space="preserve">    *</w:t>
            </w:r>
            <w:r w:rsidR="00DE50E6" w:rsidRPr="00BB7AC1">
              <w:rPr>
                <w:rFonts w:ascii="Monotype Corsiva" w:hAnsi="Monotype Corsiva" w:cs="Arial"/>
              </w:rPr>
              <w:t xml:space="preserve"> Collaborated with a team of designers and developers to create a visually appea</w:t>
            </w:r>
            <w:r w:rsidR="00A2485E" w:rsidRPr="00BB7AC1">
              <w:rPr>
                <w:rFonts w:ascii="Monotype Corsiva" w:hAnsi="Monotype Corsiva" w:cs="Arial"/>
              </w:rPr>
              <w:t>ling and user-friendly website</w:t>
            </w:r>
            <w:r w:rsidR="00BB7AC1">
              <w:rPr>
                <w:rFonts w:ascii="Monotype Corsiva" w:hAnsi="Monotype Corsiva" w:cs="Arial"/>
              </w:rPr>
              <w:t xml:space="preserve"> </w:t>
            </w:r>
            <w:r w:rsidR="00A2485E" w:rsidRPr="00BB7AC1">
              <w:rPr>
                <w:rFonts w:ascii="Monotype Corsiva" w:hAnsi="Monotype Corsiva" w:cs="Arial"/>
              </w:rPr>
              <w:t>.</w:t>
            </w:r>
            <w:r w:rsidR="00DE50E6" w:rsidRPr="00BB7AC1">
              <w:rPr>
                <w:rFonts w:ascii="Monotype Corsiva" w:hAnsi="Monotype Corsiva" w:cs="Arial"/>
              </w:rPr>
              <w:t>Gained experience with front-end frameworks like React and back-end frameworks like Node.js.</w:t>
            </w:r>
          </w:p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A95BC1" w:rsidRPr="00FF608F" w:rsidRDefault="00A95BC1" w:rsidP="00BB7AC1">
            <w:pPr>
              <w:pStyle w:val="Heading2"/>
              <w:numPr>
                <w:ilvl w:val="0"/>
                <w:numId w:val="12"/>
              </w:numPr>
              <w:rPr>
                <w:rFonts w:ascii="Monotype Corsiva" w:hAnsi="Monotype Corsiva"/>
                <w:sz w:val="24"/>
                <w:szCs w:val="24"/>
              </w:rPr>
            </w:pPr>
            <w:r w:rsidRPr="00FF608F">
              <w:rPr>
                <w:rFonts w:ascii="Monotype Corsiva" w:hAnsi="Monotype Corsiva"/>
                <w:sz w:val="24"/>
                <w:szCs w:val="24"/>
              </w:rPr>
              <w:t xml:space="preserve"> SHRI NATESAN</w:t>
            </w:r>
            <w:r w:rsidR="00BB7AC1" w:rsidRPr="00FF608F">
              <w:rPr>
                <w:rFonts w:ascii="Monotype Corsiva" w:hAnsi="Monotype Corsiva"/>
                <w:sz w:val="24"/>
                <w:szCs w:val="24"/>
              </w:rPr>
              <w:t xml:space="preserve"> VIDYASALA MATRICULATION HIGHER </w:t>
            </w:r>
            <w:r w:rsidRPr="00FF608F">
              <w:rPr>
                <w:rFonts w:ascii="Monotype Corsiva" w:hAnsi="Monotype Corsiva"/>
                <w:sz w:val="24"/>
                <w:szCs w:val="24"/>
              </w:rPr>
              <w:t>SECONDARY SCHOOL</w:t>
            </w:r>
            <w:r w:rsidR="00BB7AC1" w:rsidRPr="00FF608F">
              <w:rPr>
                <w:rFonts w:ascii="Monotype Corsiva" w:hAnsi="Monotype Corsiva"/>
                <w:sz w:val="24"/>
                <w:szCs w:val="24"/>
              </w:rPr>
              <w:t>- MANNIVAKKAM</w:t>
            </w:r>
            <w:r w:rsidRPr="00FF608F">
              <w:rPr>
                <w:rFonts w:ascii="Monotype Corsiva" w:hAnsi="Monotype Corsiva"/>
                <w:sz w:val="24"/>
                <w:szCs w:val="24"/>
              </w:rPr>
              <w:t xml:space="preserve"> [PASSED OUT BY 2023]</w:t>
            </w:r>
          </w:p>
          <w:p w:rsidR="00A95BC1" w:rsidRPr="00FF608F" w:rsidRDefault="00A95BC1" w:rsidP="00263C70">
            <w:pPr>
              <w:pStyle w:val="Heading2"/>
              <w:numPr>
                <w:ilvl w:val="0"/>
                <w:numId w:val="12"/>
              </w:numPr>
              <w:rPr>
                <w:rFonts w:ascii="Monotype Corsiva" w:hAnsi="Monotype Corsiva"/>
                <w:sz w:val="24"/>
                <w:szCs w:val="24"/>
              </w:rPr>
            </w:pPr>
            <w:r w:rsidRPr="00FF608F">
              <w:rPr>
                <w:rFonts w:ascii="Monotype Corsiva" w:hAnsi="Monotype Corsiva"/>
                <w:sz w:val="24"/>
                <w:szCs w:val="24"/>
              </w:rPr>
              <w:t xml:space="preserve"> HINDUSTAN COLLEGE OF ARTS AND SCIENCE-</w:t>
            </w:r>
            <w:r w:rsidR="00BB7AC1" w:rsidRPr="00FF608F"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 w:rsidRPr="00FF608F">
              <w:rPr>
                <w:rFonts w:ascii="Monotype Corsiva" w:hAnsi="Monotype Corsiva"/>
                <w:sz w:val="24"/>
                <w:szCs w:val="24"/>
              </w:rPr>
              <w:t>PADUR</w:t>
            </w:r>
            <w:r w:rsidR="00BB7AC1" w:rsidRPr="00FF608F"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 w:rsidRPr="00FF608F">
              <w:rPr>
                <w:rFonts w:ascii="Monotype Corsiva" w:hAnsi="Monotype Corsiva"/>
                <w:sz w:val="24"/>
                <w:szCs w:val="24"/>
              </w:rPr>
              <w:t>[2023-2026]</w:t>
            </w:r>
          </w:p>
          <w:p w:rsidR="00647A4B" w:rsidRDefault="00647A4B" w:rsidP="00C4452C">
            <w:pPr>
              <w:pStyle w:val="Heading1"/>
            </w:pPr>
            <w:r w:rsidRPr="000F7D04">
              <w:t>Communication</w:t>
            </w:r>
          </w:p>
          <w:p w:rsidR="00BA156E" w:rsidRPr="00263C70" w:rsidRDefault="00BA156E" w:rsidP="00A2485E">
            <w:pPr>
              <w:pStyle w:val="ListParagraph"/>
              <w:numPr>
                <w:ilvl w:val="0"/>
                <w:numId w:val="11"/>
              </w:num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Verbal </w:t>
            </w:r>
            <w:r w:rsidR="00A2485E"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and </w:t>
            </w: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Written Communication</w:t>
            </w:r>
          </w:p>
          <w:p w:rsidR="000D5709" w:rsidRPr="00263C70" w:rsidRDefault="00BA156E" w:rsidP="00263C70">
            <w:pPr>
              <w:pStyle w:val="ListParagraph"/>
              <w:numPr>
                <w:ilvl w:val="0"/>
                <w:numId w:val="11"/>
              </w:num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I</w:t>
            </w:r>
            <w:r w:rsidR="00A2485E"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nterpersonal </w:t>
            </w:r>
            <w:r w:rsidR="00A95BC1" w:rsidRPr="00263C70">
              <w:rPr>
                <w:rFonts w:ascii="Monotype Corsiva" w:hAnsi="Monotype Corsiva"/>
                <w:b/>
                <w:sz w:val="28"/>
                <w:szCs w:val="28"/>
              </w:rPr>
              <w:t>Communication</w:t>
            </w:r>
            <w:r w:rsidR="00A95BC1">
              <w:t xml:space="preserve"> </w:t>
            </w:r>
          </w:p>
          <w:p w:rsidR="00A95BC1" w:rsidRPr="00A95BC1" w:rsidRDefault="00A95BC1" w:rsidP="00A95BC1">
            <w:pPr>
              <w:pStyle w:val="Heading1"/>
            </w:pPr>
            <w:r>
              <w:t>technical skills</w:t>
            </w:r>
          </w:p>
          <w:p w:rsidR="00A2485E" w:rsidRPr="00263C70" w:rsidRDefault="00A2485E" w:rsidP="006237D5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# </w:t>
            </w:r>
            <w:proofErr w:type="spellStart"/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Ms</w:t>
            </w:r>
            <w:proofErr w:type="spellEnd"/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 Word &amp; Excel</w:t>
            </w:r>
          </w:p>
          <w:p w:rsidR="00BB7AC1" w:rsidRPr="00263C70" w:rsidRDefault="00A2485E" w:rsidP="006237D5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# Java , </w:t>
            </w:r>
            <w:proofErr w:type="spellStart"/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Css</w:t>
            </w:r>
            <w:proofErr w:type="spellEnd"/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="00BB7AC1" w:rsidRPr="00263C70">
              <w:rPr>
                <w:rFonts w:ascii="Monotype Corsiva" w:hAnsi="Monotype Corsiva"/>
                <w:b/>
                <w:sz w:val="28"/>
                <w:szCs w:val="28"/>
              </w:rPr>
              <w:t>, Java S</w:t>
            </w: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cript , Python , C++, HTML , MYSQL</w:t>
            </w:r>
            <w:r w:rsidR="00BB7AC1" w:rsidRPr="00263C70">
              <w:rPr>
                <w:rFonts w:ascii="Monotype Corsiva" w:hAnsi="Monotype Corsiva"/>
                <w:b/>
                <w:sz w:val="28"/>
                <w:szCs w:val="28"/>
              </w:rPr>
              <w:t xml:space="preserve"> , AWS</w:t>
            </w:r>
          </w:p>
          <w:p w:rsidR="00BB7AC1" w:rsidRPr="00263C70" w:rsidRDefault="00BB7AC1" w:rsidP="006237D5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lastRenderedPageBreak/>
              <w:t xml:space="preserve"># Database </w:t>
            </w:r>
          </w:p>
          <w:p w:rsidR="00A2485E" w:rsidRPr="00263C70" w:rsidRDefault="00BB7AC1" w:rsidP="006237D5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263C70">
              <w:rPr>
                <w:rFonts w:ascii="Monotype Corsiva" w:hAnsi="Monotype Corsiva"/>
                <w:b/>
                <w:sz w:val="28"/>
                <w:szCs w:val="28"/>
              </w:rPr>
              <w:t># Operating system</w:t>
            </w:r>
          </w:p>
          <w:p w:rsidR="00647A4B" w:rsidRPr="00590471" w:rsidRDefault="00647A4B" w:rsidP="006237D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6F1BB4" w:rsidRDefault="006F1BB4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6F1BB4" w:rsidRDefault="006F1BB4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6F1BB4" w:rsidRDefault="006F1BB4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6F1BB4" w:rsidRDefault="006F1BB4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6F1BB4" w:rsidRDefault="006F1BB4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DB8EBE0" wp14:editId="2A3DC8B8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6F1BB4" w:rsidRPr="00FF608F" w:rsidRDefault="006F1BB4" w:rsidP="00071E84">
            <w:pPr>
              <w:pStyle w:val="Information"/>
              <w:rPr>
                <w:rFonts w:ascii="Monotype Corsiva" w:hAnsi="Monotype Corsiva"/>
                <w:b/>
                <w:sz w:val="28"/>
                <w:szCs w:val="28"/>
              </w:rPr>
            </w:pPr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>Plot 31 3</w:t>
            </w:r>
            <w:r w:rsidRPr="00FF608F">
              <w:rPr>
                <w:rFonts w:ascii="Monotype Corsiva" w:hAnsi="Monotype Corsiva"/>
                <w:b/>
                <w:sz w:val="28"/>
                <w:szCs w:val="28"/>
                <w:vertAlign w:val="superscript"/>
              </w:rPr>
              <w:t>rd</w:t>
            </w:r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 xml:space="preserve"> Street </w:t>
            </w:r>
            <w:proofErr w:type="spellStart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>Shanmuga</w:t>
            </w:r>
            <w:proofErr w:type="spellEnd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>nager</w:t>
            </w:r>
            <w:proofErr w:type="spellEnd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  <w:p w:rsidR="00071E84" w:rsidRPr="00FF608F" w:rsidRDefault="006F1BB4" w:rsidP="00071E84">
            <w:pPr>
              <w:pStyle w:val="Information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>Mannivakkam</w:t>
            </w:r>
            <w:proofErr w:type="spellEnd"/>
            <w:r w:rsidRPr="00FF608F">
              <w:rPr>
                <w:rFonts w:ascii="Monotype Corsiva" w:hAnsi="Monotype Corsiva"/>
                <w:b/>
                <w:sz w:val="28"/>
                <w:szCs w:val="28"/>
              </w:rPr>
              <w:t xml:space="preserve"> Chennai-48</w:t>
            </w:r>
          </w:p>
          <w:p w:rsidR="00071E84" w:rsidRPr="006F1BB4" w:rsidRDefault="00071E84" w:rsidP="006F1BB4">
            <w:pPr>
              <w:pStyle w:val="Information"/>
              <w:rPr>
                <w:rFonts w:ascii="Baskerville Old Face" w:hAnsi="Baskerville Old Face"/>
                <w:b/>
                <w:sz w:val="24"/>
                <w:szCs w:val="24"/>
              </w:rPr>
            </w:pP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F49F43E" wp14:editId="732BA73E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6F1BB4" w:rsidRDefault="002963AB" w:rsidP="002963AB">
            <w:pPr>
              <w:pStyle w:val="Information"/>
              <w:rPr>
                <w:rFonts w:ascii="Bell MT" w:hAnsi="Bell MT"/>
                <w:b/>
                <w:sz w:val="24"/>
                <w:szCs w:val="24"/>
              </w:rPr>
            </w:pPr>
            <w:r w:rsidRPr="006F1BB4">
              <w:rPr>
                <w:rFonts w:ascii="Bell MT" w:hAnsi="Bell MT"/>
                <w:b/>
                <w:sz w:val="24"/>
                <w:szCs w:val="24"/>
              </w:rPr>
              <w:t>8072609802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F563B0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F563B0" w:rsidRDefault="00F563B0" w:rsidP="00222466">
            <w:pPr>
              <w:pStyle w:val="Information"/>
              <w:rPr>
                <w:noProof/>
                <w:lang w:val="en-IN" w:eastAsia="en-IN"/>
              </w:rPr>
            </w:pPr>
          </w:p>
        </w:tc>
        <w:tc>
          <w:tcPr>
            <w:tcW w:w="2947" w:type="dxa"/>
            <w:vAlign w:val="center"/>
          </w:tcPr>
          <w:p w:rsidR="00F563B0" w:rsidRPr="006F1BB4" w:rsidRDefault="00F563B0" w:rsidP="002963AB">
            <w:pPr>
              <w:pStyle w:val="Information"/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1062" w:type="dxa"/>
            <w:vMerge/>
          </w:tcPr>
          <w:p w:rsidR="00F563B0" w:rsidRDefault="00F563B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F563B0" w:rsidRDefault="00F563B0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2963AB" w:rsidP="00222466">
            <w:pPr>
              <w:pStyle w:val="Information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CBBE29E" wp14:editId="7EF1B33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FF608F" w:rsidRDefault="00A6565E" w:rsidP="002963AB">
            <w:pPr>
              <w:pStyle w:val="Information"/>
              <w:rPr>
                <w:rFonts w:ascii="Monotype Corsiva" w:hAnsi="Monotype Corsiva"/>
                <w:b/>
                <w:sz w:val="24"/>
                <w:szCs w:val="24"/>
              </w:rPr>
            </w:pPr>
            <w:hyperlink r:id="rId17" w:history="1">
              <w:r w:rsidR="00263C70" w:rsidRPr="00FF608F">
                <w:rPr>
                  <w:rStyle w:val="Hyperlink"/>
                  <w:rFonts w:ascii="Monotype Corsiva" w:hAnsi="Monotype Corsiva"/>
                  <w:b/>
                  <w:sz w:val="24"/>
                  <w:szCs w:val="24"/>
                </w:rPr>
                <w:t>Sujitha2162006@gmail.com</w:t>
              </w:r>
            </w:hyperlink>
          </w:p>
          <w:p w:rsidR="00263C70" w:rsidRPr="006F1BB4" w:rsidRDefault="00263C70" w:rsidP="002963AB">
            <w:pPr>
              <w:pStyle w:val="Information"/>
              <w:rPr>
                <w:rFonts w:ascii="Bell MT" w:hAnsi="Bell MT"/>
                <w:b/>
                <w:szCs w:val="22"/>
              </w:rPr>
            </w:pP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2963A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2963AB" w:rsidRDefault="002963AB" w:rsidP="00071E84">
            <w:pPr>
              <w:pStyle w:val="NoSpacing"/>
              <w:rPr>
                <w:noProof/>
                <w:lang w:val="en-IN" w:eastAsia="en-IN"/>
              </w:rPr>
            </w:pPr>
          </w:p>
        </w:tc>
        <w:tc>
          <w:tcPr>
            <w:tcW w:w="1062" w:type="dxa"/>
            <w:vMerge/>
          </w:tcPr>
          <w:p w:rsidR="002963AB" w:rsidRDefault="002963A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2963AB" w:rsidRDefault="002963A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2963AB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C7432B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647A4B" w:rsidRPr="000D5709" w:rsidRDefault="007443A0" w:rsidP="007443A0">
            <w:pPr>
              <w:pStyle w:val="Heading3"/>
              <w:rPr>
                <w:rFonts w:cstheme="majorHAnsi"/>
                <w:i/>
                <w:sz w:val="22"/>
              </w:rPr>
            </w:pPr>
            <w:r w:rsidRPr="000D5709">
              <w:rPr>
                <w:rFonts w:cstheme="majorHAnsi"/>
                <w:i/>
                <w:sz w:val="22"/>
              </w:rPr>
              <w:lastRenderedPageBreak/>
              <w:t>Objective</w:t>
            </w:r>
          </w:p>
          <w:p w:rsidR="007443A0" w:rsidRPr="000D5709" w:rsidRDefault="00066107" w:rsidP="006F1BB4">
            <w:pPr>
              <w:pStyle w:val="Information"/>
              <w:rPr>
                <w:rFonts w:asciiTheme="majorHAnsi" w:hAnsiTheme="majorHAnsi" w:cstheme="majorHAnsi"/>
                <w:b/>
                <w:i/>
              </w:rPr>
            </w:pPr>
            <w:r w:rsidRPr="000D5709">
              <w:rPr>
                <w:rFonts w:asciiTheme="majorHAnsi" w:hAnsiTheme="majorHAnsi" w:cstheme="majorHAnsi"/>
                <w:b/>
                <w:i/>
              </w:rPr>
              <w:t xml:space="preserve">“TO OBTAIN A CHALLENGING ROLE IN CLOUD COMPUTING WHERE I CAN UTILIZE MY SKILLS IN CLOUD INFRASTRUCTURE , MIGRATION , AND MANAGEMENT TO HELP ORGANIZATIONS LEVERAGE THE POWER OF CLOUD TECHNOLOGY” </w:t>
            </w: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18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5E" w:rsidRDefault="00A6565E" w:rsidP="00590471">
      <w:r>
        <w:separator/>
      </w:r>
    </w:p>
  </w:endnote>
  <w:endnote w:type="continuationSeparator" w:id="0">
    <w:p w:rsidR="00A6565E" w:rsidRDefault="00A6565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5E" w:rsidRDefault="00A6565E" w:rsidP="00590471">
      <w:r>
        <w:separator/>
      </w:r>
    </w:p>
  </w:footnote>
  <w:footnote w:type="continuationSeparator" w:id="0">
    <w:p w:rsidR="00A6565E" w:rsidRDefault="00A6565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E0" w:rsidRDefault="00FA37E0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C6E8CB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">
              <v:rect id="Rectangle 604" o:spid="_x0000_s1027" style="position:absolute;width:32639;height:100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<v:group id="Group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D26D1"/>
    <w:multiLevelType w:val="hybridMultilevel"/>
    <w:tmpl w:val="99281EE2"/>
    <w:lvl w:ilvl="0" w:tplc="AE2449E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122E3"/>
    <w:multiLevelType w:val="hybridMultilevel"/>
    <w:tmpl w:val="AA122570"/>
    <w:lvl w:ilvl="0" w:tplc="B504E9B6">
      <w:numFmt w:val="bullet"/>
      <w:lvlText w:val=""/>
      <w:lvlJc w:val="left"/>
      <w:pPr>
        <w:ind w:left="57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>
    <w:nsid w:val="713A03D0"/>
    <w:multiLevelType w:val="hybridMultilevel"/>
    <w:tmpl w:val="075CB00A"/>
    <w:lvl w:ilvl="0" w:tplc="93EC4C8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B"/>
    <w:rsid w:val="00037FB3"/>
    <w:rsid w:val="00060042"/>
    <w:rsid w:val="00066107"/>
    <w:rsid w:val="00071E84"/>
    <w:rsid w:val="000B37CD"/>
    <w:rsid w:val="000D5709"/>
    <w:rsid w:val="000F7D04"/>
    <w:rsid w:val="00142F43"/>
    <w:rsid w:val="00150ABD"/>
    <w:rsid w:val="00165697"/>
    <w:rsid w:val="001F5586"/>
    <w:rsid w:val="00222466"/>
    <w:rsid w:val="00263C70"/>
    <w:rsid w:val="002963AB"/>
    <w:rsid w:val="002E5E62"/>
    <w:rsid w:val="00331B4A"/>
    <w:rsid w:val="003911FB"/>
    <w:rsid w:val="003E714C"/>
    <w:rsid w:val="00472C27"/>
    <w:rsid w:val="004779CF"/>
    <w:rsid w:val="004913C9"/>
    <w:rsid w:val="004B4268"/>
    <w:rsid w:val="004D2330"/>
    <w:rsid w:val="00507E82"/>
    <w:rsid w:val="00555003"/>
    <w:rsid w:val="005801E5"/>
    <w:rsid w:val="00587DBA"/>
    <w:rsid w:val="00590471"/>
    <w:rsid w:val="005D01FA"/>
    <w:rsid w:val="006237D5"/>
    <w:rsid w:val="00647A4B"/>
    <w:rsid w:val="00654492"/>
    <w:rsid w:val="006F1BB4"/>
    <w:rsid w:val="00716927"/>
    <w:rsid w:val="00735D93"/>
    <w:rsid w:val="007443A0"/>
    <w:rsid w:val="0075451E"/>
    <w:rsid w:val="007703AC"/>
    <w:rsid w:val="007F54A0"/>
    <w:rsid w:val="007F5B63"/>
    <w:rsid w:val="00846CB9"/>
    <w:rsid w:val="008472E9"/>
    <w:rsid w:val="008C2CFC"/>
    <w:rsid w:val="008F6E2E"/>
    <w:rsid w:val="009C2E65"/>
    <w:rsid w:val="00A015DD"/>
    <w:rsid w:val="00A2485E"/>
    <w:rsid w:val="00A35586"/>
    <w:rsid w:val="00A6565E"/>
    <w:rsid w:val="00A95BC1"/>
    <w:rsid w:val="00B51103"/>
    <w:rsid w:val="00B6466C"/>
    <w:rsid w:val="00BA156E"/>
    <w:rsid w:val="00BB7AC1"/>
    <w:rsid w:val="00BF4D49"/>
    <w:rsid w:val="00C4452C"/>
    <w:rsid w:val="00C7432B"/>
    <w:rsid w:val="00CE1E3D"/>
    <w:rsid w:val="00D6557B"/>
    <w:rsid w:val="00DE50E6"/>
    <w:rsid w:val="00DF2F8A"/>
    <w:rsid w:val="00E73D22"/>
    <w:rsid w:val="00E90A60"/>
    <w:rsid w:val="00EB7708"/>
    <w:rsid w:val="00ED603D"/>
    <w:rsid w:val="00EE7E09"/>
    <w:rsid w:val="00F0223C"/>
    <w:rsid w:val="00F51250"/>
    <w:rsid w:val="00F563B0"/>
    <w:rsid w:val="00FA37E0"/>
    <w:rsid w:val="00FA6AE1"/>
    <w:rsid w:val="00FE7401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63C70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hyperlink" Target="mailto:Sujitha2162006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Playful%20busines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2025-03-27T17:02:00Z</dcterms:created>
  <dcterms:modified xsi:type="dcterms:W3CDTF">2025-03-27T17:02:00Z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